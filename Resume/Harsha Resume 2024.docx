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62F2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938"/>
        <w:gridCol w:w="141"/>
        <w:gridCol w:w="1119"/>
        <w:gridCol w:w="138"/>
        <w:gridCol w:w="672"/>
        <w:gridCol w:w="26"/>
        <w:gridCol w:w="2494"/>
        <w:gridCol w:w="142"/>
        <w:gridCol w:w="946"/>
        <w:gridCol w:w="142"/>
        <w:gridCol w:w="930"/>
        <w:gridCol w:w="278"/>
        <w:gridCol w:w="6"/>
        <w:gridCol w:w="136"/>
        <w:gridCol w:w="848"/>
        <w:gridCol w:w="90"/>
        <w:gridCol w:w="1612"/>
      </w:tblGrid>
      <w:tr w:rsidR="00AD0DDD" w14:paraId="57DB0E0E" w14:textId="77777777" w:rsidTr="00093B3E">
        <w:trPr>
          <w:trHeight w:val="1810"/>
        </w:trPr>
        <w:tc>
          <w:tcPr>
            <w:tcW w:w="10800" w:type="dxa"/>
            <w:gridSpan w:val="18"/>
            <w:tcBorders>
              <w:bottom w:val="single" w:sz="24" w:space="0" w:color="2C3B57" w:themeColor="text2"/>
            </w:tcBorders>
          </w:tcPr>
          <w:p w14:paraId="6171C038" w14:textId="77777777" w:rsidR="00AD0DDD" w:rsidRDefault="00093B3E" w:rsidP="00DF1CB4">
            <w:pPr>
              <w:pStyle w:val="Heading1"/>
            </w:pPr>
            <w:r>
              <w:t>harsha gawade</w:t>
            </w:r>
          </w:p>
          <w:p w14:paraId="63E80A2B" w14:textId="77777777" w:rsidR="00AD0DDD" w:rsidRPr="00AD0DDD" w:rsidRDefault="00AD0DDD" w:rsidP="00093B3E">
            <w:pPr>
              <w:pStyle w:val="Heading2"/>
              <w:ind w:left="1440" w:hanging="1440"/>
            </w:pPr>
          </w:p>
        </w:tc>
      </w:tr>
      <w:tr w:rsidR="00AD0DDD" w14:paraId="4CB90AF6" w14:textId="77777777" w:rsidTr="00093B3E">
        <w:trPr>
          <w:trHeight w:val="149"/>
        </w:trPr>
        <w:tc>
          <w:tcPr>
            <w:tcW w:w="1080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09B70149" w14:textId="77777777" w:rsidR="00AD0DDD" w:rsidRDefault="00AD0DDD" w:rsidP="00DF1CB4"/>
        </w:tc>
      </w:tr>
      <w:tr w:rsidR="005F5561" w14:paraId="2287476C" w14:textId="77777777" w:rsidTr="00093B3E">
        <w:trPr>
          <w:trHeight w:val="314"/>
        </w:trPr>
        <w:tc>
          <w:tcPr>
            <w:tcW w:w="142" w:type="dxa"/>
            <w:vAlign w:val="center"/>
          </w:tcPr>
          <w:p w14:paraId="71E6571B" w14:textId="77777777" w:rsidR="005F5561" w:rsidRPr="00D06709" w:rsidRDefault="005F5561" w:rsidP="00DF1CB4"/>
        </w:tc>
        <w:tc>
          <w:tcPr>
            <w:tcW w:w="938" w:type="dxa"/>
            <w:shd w:val="clear" w:color="auto" w:fill="2C3B57" w:themeFill="text2"/>
            <w:vAlign w:val="center"/>
          </w:tcPr>
          <w:p w14:paraId="2CA89B8C" w14:textId="77777777" w:rsidR="005F5561" w:rsidRPr="00DF1CB4" w:rsidRDefault="00093B3E" w:rsidP="00093B3E">
            <w:pPr>
              <w:ind w:right="6"/>
              <w:jc w:val="center"/>
              <w:rPr>
                <w:rStyle w:val="Emphasis"/>
              </w:rPr>
            </w:pPr>
            <w:r>
              <w:rPr>
                <w:rStyle w:val="Emphasis"/>
              </w:rPr>
              <w:t>Contact</w:t>
            </w:r>
          </w:p>
        </w:tc>
        <w:tc>
          <w:tcPr>
            <w:tcW w:w="141" w:type="dxa"/>
            <w:vAlign w:val="center"/>
          </w:tcPr>
          <w:p w14:paraId="5B6423B2" w14:textId="77777777" w:rsidR="005F5561" w:rsidRPr="00D06709" w:rsidRDefault="005F5561" w:rsidP="00DF1CB4"/>
        </w:tc>
        <w:tc>
          <w:tcPr>
            <w:tcW w:w="1119" w:type="dxa"/>
            <w:vAlign w:val="center"/>
          </w:tcPr>
          <w:p w14:paraId="2BBA5BB3" w14:textId="77777777" w:rsidR="005F5561" w:rsidRPr="00FA4DB0" w:rsidRDefault="00093B3E" w:rsidP="00DF1CB4">
            <w:r>
              <w:t>8898245773</w:t>
            </w:r>
          </w:p>
        </w:tc>
        <w:tc>
          <w:tcPr>
            <w:tcW w:w="138" w:type="dxa"/>
            <w:vAlign w:val="center"/>
          </w:tcPr>
          <w:p w14:paraId="275CBB6B" w14:textId="77777777" w:rsidR="005F5561" w:rsidRDefault="005F5561" w:rsidP="00DF1CB4"/>
        </w:tc>
        <w:tc>
          <w:tcPr>
            <w:tcW w:w="672" w:type="dxa"/>
            <w:shd w:val="clear" w:color="auto" w:fill="2C3B57" w:themeFill="text2"/>
            <w:vAlign w:val="center"/>
          </w:tcPr>
          <w:p w14:paraId="2B8EC619" w14:textId="77777777" w:rsidR="005F5561" w:rsidRPr="00DF1CB4" w:rsidRDefault="00AD6FA4" w:rsidP="00093B3E">
            <w:pPr>
              <w:ind w:left="-48"/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  <w:r w:rsidR="00093B3E">
              <w:rPr>
                <w:rStyle w:val="Emphasis"/>
              </w:rPr>
              <w:t>mail</w:t>
            </w:r>
          </w:p>
        </w:tc>
        <w:tc>
          <w:tcPr>
            <w:tcW w:w="26" w:type="dxa"/>
            <w:vAlign w:val="center"/>
          </w:tcPr>
          <w:p w14:paraId="1F5278D6" w14:textId="77777777" w:rsidR="005F5561" w:rsidRDefault="005F5561" w:rsidP="00DF1CB4"/>
        </w:tc>
        <w:tc>
          <w:tcPr>
            <w:tcW w:w="2494" w:type="dxa"/>
            <w:vAlign w:val="center"/>
          </w:tcPr>
          <w:p w14:paraId="39F275B8" w14:textId="77777777" w:rsidR="005F5561" w:rsidRPr="00FA4DB0" w:rsidRDefault="00093B3E" w:rsidP="00DF1CB4">
            <w:r>
              <w:t>dev.harsha710@gmail.com</w:t>
            </w:r>
          </w:p>
        </w:tc>
        <w:tc>
          <w:tcPr>
            <w:tcW w:w="142" w:type="dxa"/>
            <w:vAlign w:val="center"/>
          </w:tcPr>
          <w:p w14:paraId="259AF4BA" w14:textId="77777777" w:rsidR="005F5561" w:rsidRDefault="005F5561" w:rsidP="00DF1CB4"/>
        </w:tc>
        <w:tc>
          <w:tcPr>
            <w:tcW w:w="946" w:type="dxa"/>
            <w:shd w:val="clear" w:color="auto" w:fill="2C3B57" w:themeFill="text2"/>
            <w:vAlign w:val="center"/>
          </w:tcPr>
          <w:p w14:paraId="44AB5817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  <w:r w:rsidR="00093B3E">
              <w:rPr>
                <w:rStyle w:val="Emphasis"/>
              </w:rPr>
              <w:t>ddress</w:t>
            </w:r>
          </w:p>
        </w:tc>
        <w:tc>
          <w:tcPr>
            <w:tcW w:w="142" w:type="dxa"/>
            <w:vAlign w:val="center"/>
          </w:tcPr>
          <w:p w14:paraId="7C5F3FFF" w14:textId="77777777" w:rsidR="005F5561" w:rsidRDefault="005F5561" w:rsidP="00DF1CB4"/>
        </w:tc>
        <w:tc>
          <w:tcPr>
            <w:tcW w:w="1208" w:type="dxa"/>
            <w:gridSpan w:val="2"/>
            <w:vAlign w:val="center"/>
          </w:tcPr>
          <w:p w14:paraId="6D270B13" w14:textId="77777777" w:rsidR="005F5561" w:rsidRPr="00FA4DB0" w:rsidRDefault="00093B3E" w:rsidP="00093B3E">
            <w:pPr>
              <w:ind w:left="4320" w:hanging="4320"/>
            </w:pPr>
            <w:r>
              <w:t>Navi Mumbai</w:t>
            </w:r>
          </w:p>
        </w:tc>
        <w:tc>
          <w:tcPr>
            <w:tcW w:w="142" w:type="dxa"/>
            <w:gridSpan w:val="2"/>
            <w:vAlign w:val="center"/>
          </w:tcPr>
          <w:p w14:paraId="0DE0D868" w14:textId="77777777" w:rsidR="005F5561" w:rsidRDefault="005F5561" w:rsidP="00DF1CB4"/>
        </w:tc>
        <w:tc>
          <w:tcPr>
            <w:tcW w:w="848" w:type="dxa"/>
            <w:shd w:val="clear" w:color="auto" w:fill="2C3B57" w:themeFill="text2"/>
            <w:vAlign w:val="center"/>
          </w:tcPr>
          <w:p w14:paraId="05DAD50B" w14:textId="77777777" w:rsidR="005F5561" w:rsidRPr="00DF1CB4" w:rsidRDefault="00093B3E" w:rsidP="00093B3E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LinkedIn</w:t>
            </w:r>
          </w:p>
        </w:tc>
        <w:tc>
          <w:tcPr>
            <w:tcW w:w="90" w:type="dxa"/>
            <w:vAlign w:val="center"/>
          </w:tcPr>
          <w:p w14:paraId="372BB082" w14:textId="77777777" w:rsidR="005F5561" w:rsidRDefault="005F5561" w:rsidP="00DF1CB4"/>
        </w:tc>
        <w:tc>
          <w:tcPr>
            <w:tcW w:w="1612" w:type="dxa"/>
            <w:vAlign w:val="center"/>
          </w:tcPr>
          <w:p w14:paraId="221F36D5" w14:textId="77777777" w:rsidR="005F5561" w:rsidRPr="00FA4DB0" w:rsidRDefault="00093B3E" w:rsidP="00DF1CB4">
            <w:hyperlink r:id="rId10" w:history="1">
              <w:r>
                <w:rPr>
                  <w:rStyle w:val="Hyperlink"/>
                </w:rPr>
                <w:t xml:space="preserve">Click </w:t>
              </w:r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ere</w:t>
              </w:r>
            </w:hyperlink>
          </w:p>
        </w:tc>
      </w:tr>
      <w:tr w:rsidR="00AD0DDD" w14:paraId="351E5668" w14:textId="77777777" w:rsidTr="00093B3E">
        <w:trPr>
          <w:trHeight w:val="161"/>
        </w:trPr>
        <w:tc>
          <w:tcPr>
            <w:tcW w:w="1080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3ACBBCFF" w14:textId="77777777" w:rsidR="00AD0DDD" w:rsidRDefault="00AD0DDD" w:rsidP="00DF1CB4"/>
        </w:tc>
      </w:tr>
      <w:tr w:rsidR="00560EA0" w14:paraId="58AEBF7C" w14:textId="77777777" w:rsidTr="00093B3E">
        <w:trPr>
          <w:trHeight w:val="174"/>
        </w:trPr>
        <w:tc>
          <w:tcPr>
            <w:tcW w:w="7830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7E5B077" w14:textId="77777777" w:rsidR="00560EA0" w:rsidRPr="005F5561" w:rsidRDefault="00FD69C9" w:rsidP="00DF1CB4">
            <w:pPr>
              <w:pStyle w:val="Heading3"/>
            </w:pPr>
            <w:sdt>
              <w:sdtPr>
                <w:id w:val="723336852"/>
                <w:placeholder>
                  <w:docPart w:val="F70F20EE578E4538841139ADC1503CD1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gridSpan w:val="2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71AFB984" w14:textId="77777777" w:rsidR="00560EA0" w:rsidRDefault="00560EA0" w:rsidP="00DF1CB4"/>
        </w:tc>
        <w:tc>
          <w:tcPr>
            <w:tcW w:w="2686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7D6CF98E" w14:textId="77777777" w:rsidR="00560EA0" w:rsidRDefault="00560EA0" w:rsidP="00DF1CB4"/>
        </w:tc>
      </w:tr>
      <w:tr w:rsidR="00560EA0" w14:paraId="351C4F19" w14:textId="77777777" w:rsidTr="00093B3E">
        <w:trPr>
          <w:trHeight w:val="426"/>
        </w:trPr>
        <w:tc>
          <w:tcPr>
            <w:tcW w:w="7830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42F4DE79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gridSpan w:val="2"/>
            <w:vMerge/>
            <w:vAlign w:val="bottom"/>
          </w:tcPr>
          <w:p w14:paraId="4707AD69" w14:textId="77777777" w:rsidR="00560EA0" w:rsidRDefault="00560EA0" w:rsidP="00DF1CB4"/>
        </w:tc>
        <w:tc>
          <w:tcPr>
            <w:tcW w:w="2686" w:type="dxa"/>
            <w:gridSpan w:val="4"/>
            <w:shd w:val="clear" w:color="auto" w:fill="CADEE5" w:themeFill="background2"/>
            <w:vAlign w:val="bottom"/>
          </w:tcPr>
          <w:p w14:paraId="0C946CBD" w14:textId="77777777" w:rsidR="00560EA0" w:rsidRDefault="00462F5D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E1CA4DB453214CF79269BA0206A07DA8"/>
                </w:placeholder>
                <w:temporary/>
                <w:showingPlcHdr/>
                <w15:appearance w15:val="hidden"/>
              </w:sdtPr>
              <w:sdtContent>
                <w:r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</w:tc>
      </w:tr>
      <w:tr w:rsidR="00AD6FA4" w14:paraId="5E105753" w14:textId="77777777" w:rsidTr="007D7497">
        <w:trPr>
          <w:trHeight w:val="1177"/>
        </w:trPr>
        <w:tc>
          <w:tcPr>
            <w:tcW w:w="7830" w:type="dxa"/>
            <w:gridSpan w:val="12"/>
            <w:tcBorders>
              <w:top w:val="single" w:sz="8" w:space="0" w:color="2C3B57" w:themeColor="text2"/>
            </w:tcBorders>
          </w:tcPr>
          <w:p w14:paraId="1A135404" w14:textId="77777777" w:rsidR="00795076" w:rsidRPr="00795076" w:rsidRDefault="00795076" w:rsidP="00DF1CB4">
            <w:pPr>
              <w:pStyle w:val="Text"/>
              <w:rPr>
                <w:sz w:val="10"/>
              </w:rPr>
            </w:pPr>
          </w:p>
          <w:p w14:paraId="728AE070" w14:textId="77777777" w:rsidR="00AD6FA4" w:rsidRDefault="00E35E01" w:rsidP="00DF1CB4">
            <w:pPr>
              <w:pStyle w:val="Text"/>
            </w:pPr>
            <w:r w:rsidRPr="00E35E01">
              <w:t>Seeking an entry-level IT position to apply my MERN stack skills in software development and problem-solving, while contributing to innovative projects and gaining hands-on experience.</w:t>
            </w:r>
          </w:p>
        </w:tc>
        <w:tc>
          <w:tcPr>
            <w:tcW w:w="284" w:type="dxa"/>
            <w:gridSpan w:val="2"/>
            <w:vMerge w:val="restart"/>
            <w:vAlign w:val="center"/>
          </w:tcPr>
          <w:p w14:paraId="54D1115D" w14:textId="77777777" w:rsidR="00AD6FA4" w:rsidRDefault="00AD6FA4" w:rsidP="00DF1CB4"/>
          <w:p w14:paraId="7393ED2E" w14:textId="77777777" w:rsidR="00093B3E" w:rsidRDefault="00093B3E" w:rsidP="00DF1CB4"/>
          <w:p w14:paraId="0CFEFA18" w14:textId="77777777" w:rsidR="00093B3E" w:rsidRDefault="00093B3E" w:rsidP="00DF1CB4"/>
          <w:p w14:paraId="2CCD3247" w14:textId="77777777" w:rsidR="00093B3E" w:rsidRDefault="00093B3E" w:rsidP="00DF1CB4"/>
        </w:tc>
        <w:tc>
          <w:tcPr>
            <w:tcW w:w="2686" w:type="dxa"/>
            <w:gridSpan w:val="4"/>
            <w:vMerge w:val="restart"/>
            <w:shd w:val="clear" w:color="auto" w:fill="CADEE5" w:themeFill="background2"/>
          </w:tcPr>
          <w:p w14:paraId="570E932D" w14:textId="77777777" w:rsidR="00AD6FA4" w:rsidRDefault="00462F5D" w:rsidP="000C5783">
            <w:pPr>
              <w:pStyle w:val="ListParagraph"/>
              <w:ind w:left="528"/>
            </w:pPr>
            <w:r>
              <w:t>React.js</w:t>
            </w:r>
          </w:p>
          <w:p w14:paraId="653106D4" w14:textId="77777777" w:rsidR="00462F5D" w:rsidRDefault="00462F5D" w:rsidP="000C5783">
            <w:pPr>
              <w:pStyle w:val="ListParagraph"/>
              <w:ind w:left="528"/>
            </w:pPr>
            <w:r>
              <w:t>redux</w:t>
            </w:r>
          </w:p>
          <w:p w14:paraId="24DFD8EC" w14:textId="77777777" w:rsidR="00462F5D" w:rsidRDefault="00462F5D" w:rsidP="000C5783">
            <w:pPr>
              <w:pStyle w:val="ListParagraph"/>
              <w:ind w:left="528"/>
            </w:pPr>
            <w:r>
              <w:t>typescript</w:t>
            </w:r>
          </w:p>
          <w:p w14:paraId="3A918A69" w14:textId="77777777" w:rsidR="00462F5D" w:rsidRDefault="00462F5D" w:rsidP="000C5783">
            <w:pPr>
              <w:pStyle w:val="ListParagraph"/>
              <w:ind w:left="528"/>
            </w:pPr>
            <w:r>
              <w:t>javascript</w:t>
            </w:r>
          </w:p>
          <w:p w14:paraId="7C77AC37" w14:textId="77777777" w:rsidR="00462F5D" w:rsidRDefault="00462F5D" w:rsidP="000C5783">
            <w:pPr>
              <w:pStyle w:val="ListParagraph"/>
              <w:ind w:left="528"/>
            </w:pPr>
            <w:r>
              <w:t>node.js</w:t>
            </w:r>
          </w:p>
          <w:p w14:paraId="1616C487" w14:textId="77777777" w:rsidR="00462F5D" w:rsidRDefault="00462F5D" w:rsidP="000C5783">
            <w:pPr>
              <w:pStyle w:val="ListParagraph"/>
              <w:ind w:left="528"/>
            </w:pPr>
            <w:r>
              <w:t>mysql</w:t>
            </w:r>
          </w:p>
          <w:p w14:paraId="027E1CFA" w14:textId="77777777" w:rsidR="00462F5D" w:rsidRDefault="00462F5D" w:rsidP="000C5783">
            <w:pPr>
              <w:pStyle w:val="ListParagraph"/>
              <w:ind w:left="528"/>
            </w:pPr>
            <w:r>
              <w:t>tailwind css</w:t>
            </w:r>
          </w:p>
          <w:p w14:paraId="3B2A638F" w14:textId="77777777" w:rsidR="00462F5D" w:rsidRDefault="00462F5D" w:rsidP="000C5783">
            <w:pPr>
              <w:pStyle w:val="ListParagraph"/>
              <w:ind w:left="528"/>
            </w:pPr>
            <w:r>
              <w:t>html5</w:t>
            </w:r>
          </w:p>
          <w:p w14:paraId="643A3C64" w14:textId="77777777" w:rsidR="00462F5D" w:rsidRDefault="00462F5D" w:rsidP="000C5783">
            <w:pPr>
              <w:pStyle w:val="ListParagraph"/>
              <w:ind w:left="528"/>
            </w:pPr>
            <w:r>
              <w:t>css3</w:t>
            </w:r>
          </w:p>
          <w:p w14:paraId="292BB833" w14:textId="77777777" w:rsidR="00795076" w:rsidRDefault="00795076" w:rsidP="00DF1CB4">
            <w:pPr>
              <w:pStyle w:val="Heading3"/>
            </w:pPr>
          </w:p>
          <w:p w14:paraId="0D463746" w14:textId="77777777" w:rsidR="00AD6FA4" w:rsidRDefault="000C5783" w:rsidP="00795076">
            <w:pPr>
              <w:pStyle w:val="Heading3"/>
            </w:pPr>
            <w:r>
              <w:t>Hobby</w:t>
            </w:r>
          </w:p>
          <w:p w14:paraId="59C33B7D" w14:textId="77777777" w:rsidR="000C5783" w:rsidRPr="000C5783" w:rsidRDefault="000C5783" w:rsidP="000C5783"/>
          <w:p w14:paraId="31CE1A0E" w14:textId="77777777" w:rsidR="000C5783" w:rsidRPr="000C5783" w:rsidRDefault="000C5783" w:rsidP="000C5783">
            <w:pPr>
              <w:pStyle w:val="ListParagraph"/>
              <w:ind w:left="527" w:hanging="357"/>
            </w:pPr>
            <w:r w:rsidRPr="000C5783">
              <w:t>Yoga</w:t>
            </w:r>
          </w:p>
          <w:p w14:paraId="4ACA574A" w14:textId="77777777" w:rsidR="000C5783" w:rsidRPr="000C5783" w:rsidRDefault="000C5783" w:rsidP="000C5783">
            <w:pPr>
              <w:pStyle w:val="ListParagraph"/>
              <w:ind w:left="527" w:hanging="357"/>
            </w:pPr>
            <w:r w:rsidRPr="000C5783">
              <w:t>Jeading</w:t>
            </w:r>
          </w:p>
          <w:p w14:paraId="4F83814E" w14:textId="77777777" w:rsidR="000C5783" w:rsidRPr="000C5783" w:rsidRDefault="000C5783" w:rsidP="000C5783">
            <w:pPr>
              <w:pStyle w:val="ListParagraph"/>
              <w:ind w:left="527" w:hanging="357"/>
            </w:pPr>
            <w:r w:rsidRPr="000C5783">
              <w:t>Traveling</w:t>
            </w:r>
          </w:p>
          <w:p w14:paraId="03047BDC" w14:textId="77777777" w:rsidR="000C5783" w:rsidRPr="000C5783" w:rsidRDefault="000C5783" w:rsidP="000C5783">
            <w:pPr>
              <w:pStyle w:val="ListParagraph"/>
              <w:ind w:left="527" w:hanging="357"/>
            </w:pPr>
            <w:r w:rsidRPr="000C5783">
              <w:t>Cooking.</w:t>
            </w:r>
          </w:p>
        </w:tc>
      </w:tr>
      <w:tr w:rsidR="00AD6FA4" w14:paraId="3E7BA447" w14:textId="77777777" w:rsidTr="00093B3E">
        <w:trPr>
          <w:trHeight w:val="567"/>
        </w:trPr>
        <w:tc>
          <w:tcPr>
            <w:tcW w:w="78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3F2F208" w14:textId="4340B8CE" w:rsidR="00AD6FA4" w:rsidRDefault="000C5783" w:rsidP="00DF1CB4">
            <w:pPr>
              <w:pStyle w:val="Heading3"/>
            </w:pPr>
            <w:r>
              <w:t>pro</w:t>
            </w:r>
            <w:r w:rsidR="005A0F62">
              <w:t xml:space="preserve"> </w:t>
            </w:r>
            <w:bookmarkStart w:id="0" w:name="_GoBack"/>
            <w:bookmarkEnd w:id="0"/>
            <w:r>
              <w:t>jects</w:t>
            </w:r>
          </w:p>
        </w:tc>
        <w:tc>
          <w:tcPr>
            <w:tcW w:w="284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0A3BF673" w14:textId="77777777" w:rsidR="00AD6FA4" w:rsidRDefault="00AD6FA4" w:rsidP="00DF1CB4"/>
        </w:tc>
        <w:tc>
          <w:tcPr>
            <w:tcW w:w="2686" w:type="dxa"/>
            <w:gridSpan w:val="4"/>
            <w:vMerge/>
            <w:shd w:val="clear" w:color="auto" w:fill="CADEE5" w:themeFill="background2"/>
            <w:vAlign w:val="center"/>
          </w:tcPr>
          <w:p w14:paraId="396A4F94" w14:textId="77777777" w:rsidR="00AD6FA4" w:rsidRDefault="00AD6FA4" w:rsidP="00DF1CB4"/>
        </w:tc>
      </w:tr>
      <w:tr w:rsidR="00AD6FA4" w14:paraId="6B59B86D" w14:textId="77777777" w:rsidTr="00093B3E">
        <w:trPr>
          <w:trHeight w:val="567"/>
        </w:trPr>
        <w:tc>
          <w:tcPr>
            <w:tcW w:w="7830" w:type="dxa"/>
            <w:gridSpan w:val="12"/>
            <w:tcBorders>
              <w:top w:val="single" w:sz="8" w:space="0" w:color="2C3B57" w:themeColor="text2"/>
            </w:tcBorders>
          </w:tcPr>
          <w:p w14:paraId="285A0485" w14:textId="77777777" w:rsidR="00795076" w:rsidRPr="00795076" w:rsidRDefault="00795076" w:rsidP="00DF1CB4">
            <w:pPr>
              <w:pStyle w:val="Dates"/>
              <w:rPr>
                <w:sz w:val="10"/>
              </w:rPr>
            </w:pPr>
          </w:p>
          <w:p w14:paraId="206C3C28" w14:textId="77777777" w:rsidR="000C5783" w:rsidRDefault="000C5783" w:rsidP="000C5783">
            <w:pPr>
              <w:pStyle w:val="Text"/>
              <w:spacing w:after="240"/>
            </w:pPr>
            <w:r w:rsidRPr="000C5783">
              <w:rPr>
                <w:b/>
                <w:color w:val="2C3B57" w:themeColor="text2"/>
                <w:sz w:val="20"/>
              </w:rPr>
              <w:t>Name</w:t>
            </w:r>
            <w:r w:rsidRPr="000C5783">
              <w:rPr>
                <w:b/>
                <w:color w:val="2C3B57" w:themeColor="text2"/>
              </w:rPr>
              <w:t>: Institute Management System</w:t>
            </w:r>
            <w:r w:rsidRPr="000C5783">
              <w:rPr>
                <w:sz w:val="24"/>
              </w:rPr>
              <w:t xml:space="preserve"> </w:t>
            </w:r>
          </w:p>
          <w:p w14:paraId="734C9C33" w14:textId="77777777" w:rsidR="000C5783" w:rsidRDefault="000C5783" w:rsidP="000C5783">
            <w:pPr>
              <w:pStyle w:val="Text"/>
              <w:spacing w:after="240"/>
            </w:pPr>
            <w:r w:rsidRPr="000C5783">
              <w:rPr>
                <w:b/>
                <w:color w:val="2C3B57" w:themeColor="text2"/>
                <w:sz w:val="20"/>
              </w:rPr>
              <w:t>Description</w:t>
            </w:r>
            <w:r>
              <w:t>: Managing entire institute with thousands of students and numerous teaching and non-teaching staff is not easy. Here is the solution, this project was built for a client with Educational Domain, to</w:t>
            </w:r>
            <w:r>
              <w:t xml:space="preserve"> </w:t>
            </w:r>
            <w:r>
              <w:t xml:space="preserve">manage </w:t>
            </w:r>
            <w:r>
              <w:t>an</w:t>
            </w:r>
            <w:r>
              <w:t xml:space="preserve"> entire institute.</w:t>
            </w:r>
          </w:p>
          <w:p w14:paraId="5D115047" w14:textId="77777777" w:rsidR="000C5783" w:rsidRDefault="000C5783" w:rsidP="000C5783">
            <w:pPr>
              <w:pStyle w:val="Text"/>
              <w:spacing w:after="240"/>
            </w:pPr>
            <w:r w:rsidRPr="000C5783">
              <w:rPr>
                <w:b/>
                <w:color w:val="2C3B57" w:themeColor="text2"/>
                <w:sz w:val="20"/>
              </w:rPr>
              <w:t>Client</w:t>
            </w:r>
            <w:r>
              <w:t>: Scholar’s Academy</w:t>
            </w:r>
          </w:p>
          <w:p w14:paraId="7C41A874" w14:textId="77777777" w:rsidR="00AD6FA4" w:rsidRPr="00560EA0" w:rsidRDefault="000C5783" w:rsidP="000C5783">
            <w:pPr>
              <w:pStyle w:val="Text"/>
              <w:spacing w:after="240"/>
            </w:pPr>
            <w:r w:rsidRPr="000C5783">
              <w:rPr>
                <w:b/>
                <w:color w:val="2C3B57" w:themeColor="text2"/>
                <w:sz w:val="20"/>
              </w:rPr>
              <w:t>Dates</w:t>
            </w:r>
            <w:r w:rsidRPr="00462F5D">
              <w:t>:</w:t>
            </w:r>
            <w:r>
              <w:t xml:space="preserve"> Feb 2024 - Present</w:t>
            </w:r>
          </w:p>
        </w:tc>
        <w:tc>
          <w:tcPr>
            <w:tcW w:w="284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7DE86339" w14:textId="77777777" w:rsidR="00AD6FA4" w:rsidRDefault="00AD6FA4" w:rsidP="00DF1CB4"/>
        </w:tc>
        <w:tc>
          <w:tcPr>
            <w:tcW w:w="2686" w:type="dxa"/>
            <w:gridSpan w:val="4"/>
            <w:vMerge/>
            <w:shd w:val="clear" w:color="auto" w:fill="CADEE5" w:themeFill="background2"/>
            <w:vAlign w:val="center"/>
          </w:tcPr>
          <w:p w14:paraId="57336FED" w14:textId="77777777" w:rsidR="00AD6FA4" w:rsidRDefault="00AD6FA4" w:rsidP="00DF1CB4"/>
        </w:tc>
      </w:tr>
      <w:tr w:rsidR="00AD6FA4" w14:paraId="6422272F" w14:textId="77777777" w:rsidTr="00462F5D">
        <w:trPr>
          <w:trHeight w:val="567"/>
        </w:trPr>
        <w:tc>
          <w:tcPr>
            <w:tcW w:w="78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C052BED" w14:textId="77777777" w:rsidR="00AD6FA4" w:rsidRDefault="000C5783" w:rsidP="00DF1CB4">
            <w:pPr>
              <w:pStyle w:val="Heading3"/>
            </w:pPr>
            <w:r>
              <w:t>Education</w:t>
            </w:r>
          </w:p>
        </w:tc>
        <w:tc>
          <w:tcPr>
            <w:tcW w:w="284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1D730688" w14:textId="77777777" w:rsidR="00AD6FA4" w:rsidRDefault="00AD6FA4" w:rsidP="00DF1CB4"/>
        </w:tc>
        <w:tc>
          <w:tcPr>
            <w:tcW w:w="2686" w:type="dxa"/>
            <w:gridSpan w:val="4"/>
            <w:vMerge/>
            <w:shd w:val="clear" w:color="auto" w:fill="CADEE5" w:themeFill="background2"/>
            <w:vAlign w:val="center"/>
          </w:tcPr>
          <w:p w14:paraId="60CE4461" w14:textId="77777777" w:rsidR="00AD6FA4" w:rsidRDefault="00AD6FA4" w:rsidP="00DF1CB4"/>
        </w:tc>
      </w:tr>
      <w:tr w:rsidR="00AD6FA4" w14:paraId="032A9CED" w14:textId="77777777" w:rsidTr="00462F5D">
        <w:trPr>
          <w:trHeight w:val="567"/>
        </w:trPr>
        <w:tc>
          <w:tcPr>
            <w:tcW w:w="7830" w:type="dxa"/>
            <w:gridSpan w:val="12"/>
            <w:tcBorders>
              <w:top w:val="single" w:sz="8" w:space="0" w:color="2C3B57" w:themeColor="text2"/>
            </w:tcBorders>
          </w:tcPr>
          <w:p w14:paraId="0D463023" w14:textId="77777777" w:rsidR="00795076" w:rsidRPr="00795076" w:rsidRDefault="00795076" w:rsidP="00DF1CB4">
            <w:pPr>
              <w:pStyle w:val="Text"/>
              <w:rPr>
                <w:sz w:val="10"/>
                <w:u w:val="single"/>
              </w:rPr>
            </w:pPr>
          </w:p>
          <w:p w14:paraId="58B15E11" w14:textId="77777777" w:rsidR="000C5783" w:rsidRDefault="000C5783" w:rsidP="000C5783">
            <w:pPr>
              <w:pStyle w:val="Dates"/>
            </w:pPr>
            <w:r>
              <w:t>B. Sc. (Information Technology)</w:t>
            </w:r>
          </w:p>
          <w:p w14:paraId="2772AA96" w14:textId="77777777" w:rsidR="000C5783" w:rsidRDefault="000C5783" w:rsidP="000C5783">
            <w:pPr>
              <w:pStyle w:val="Text"/>
            </w:pPr>
            <w:r>
              <w:t xml:space="preserve">SIES </w:t>
            </w:r>
            <w:r w:rsidRPr="00E35E01">
              <w:t>College of Arts, Science and Commerce</w:t>
            </w:r>
            <w:r>
              <w:t>, Nerul</w:t>
            </w:r>
          </w:p>
          <w:p w14:paraId="7507125B" w14:textId="77777777" w:rsidR="000C5783" w:rsidRDefault="000C5783" w:rsidP="000C5783">
            <w:pPr>
              <w:pStyle w:val="Text"/>
            </w:pPr>
            <w:r>
              <w:t xml:space="preserve">2022 </w:t>
            </w:r>
            <w:r>
              <w:t>–</w:t>
            </w:r>
            <w:r>
              <w:t xml:space="preserve"> Present</w:t>
            </w:r>
          </w:p>
          <w:p w14:paraId="2B583368" w14:textId="77777777" w:rsidR="000C5783" w:rsidRDefault="007D7497" w:rsidP="000C5783">
            <w:pPr>
              <w:pStyle w:val="Text"/>
            </w:pPr>
            <w:r>
              <w:t>8.7 / 10 (till now)</w:t>
            </w:r>
          </w:p>
          <w:p w14:paraId="71B8EA7B" w14:textId="77777777" w:rsidR="000C5783" w:rsidRDefault="000C5783" w:rsidP="000C5783">
            <w:pPr>
              <w:pStyle w:val="Dates"/>
            </w:pPr>
          </w:p>
          <w:p w14:paraId="5E085862" w14:textId="77777777" w:rsidR="000C5783" w:rsidRDefault="000C5783" w:rsidP="000C5783">
            <w:pPr>
              <w:pStyle w:val="Dates"/>
            </w:pPr>
            <w:r>
              <w:t>HSC</w:t>
            </w:r>
          </w:p>
          <w:p w14:paraId="0133906E" w14:textId="77777777" w:rsidR="000C5783" w:rsidRDefault="000C5783" w:rsidP="000C5783">
            <w:pPr>
              <w:pStyle w:val="Text"/>
            </w:pPr>
            <w:r w:rsidRPr="00795076">
              <w:t>Shailendra Education Society</w:t>
            </w:r>
            <w:r>
              <w:t xml:space="preserve"> </w:t>
            </w:r>
          </w:p>
          <w:p w14:paraId="323883DC" w14:textId="77777777" w:rsidR="000C5783" w:rsidRDefault="000C5783" w:rsidP="000C5783">
            <w:pPr>
              <w:pStyle w:val="Text"/>
            </w:pPr>
            <w:r>
              <w:t>2021</w:t>
            </w:r>
          </w:p>
          <w:p w14:paraId="3D2755BB" w14:textId="77777777" w:rsidR="000C5783" w:rsidRDefault="000C5783" w:rsidP="000C5783">
            <w:pPr>
              <w:pStyle w:val="Text"/>
            </w:pPr>
            <w:r>
              <w:t>60.00 %</w:t>
            </w:r>
          </w:p>
          <w:p w14:paraId="2910BEDD" w14:textId="77777777" w:rsidR="000C5783" w:rsidRDefault="000C5783" w:rsidP="000C5783">
            <w:pPr>
              <w:pStyle w:val="Dates"/>
            </w:pPr>
            <w:r>
              <w:t xml:space="preserve"> </w:t>
            </w:r>
          </w:p>
          <w:p w14:paraId="0276F0DE" w14:textId="77777777" w:rsidR="000C5783" w:rsidRDefault="000C5783" w:rsidP="000C5783">
            <w:pPr>
              <w:pStyle w:val="Dates"/>
            </w:pPr>
            <w:r>
              <w:t>SSC</w:t>
            </w:r>
          </w:p>
          <w:p w14:paraId="28031A30" w14:textId="77777777" w:rsidR="000C5783" w:rsidRDefault="000C5783" w:rsidP="000C5783">
            <w:pPr>
              <w:pStyle w:val="Text"/>
            </w:pPr>
            <w:r w:rsidRPr="000C5783">
              <w:t>Vidya Mandir High School</w:t>
            </w:r>
          </w:p>
          <w:p w14:paraId="1A107D5B" w14:textId="77777777" w:rsidR="000C5783" w:rsidRDefault="000C5783" w:rsidP="000C5783">
            <w:pPr>
              <w:pStyle w:val="Text"/>
            </w:pPr>
            <w:r>
              <w:t xml:space="preserve">2019 </w:t>
            </w:r>
          </w:p>
          <w:p w14:paraId="05A5D558" w14:textId="77777777" w:rsidR="000C5783" w:rsidRDefault="000C5783" w:rsidP="000C5783">
            <w:pPr>
              <w:pStyle w:val="Text"/>
            </w:pPr>
            <w:r>
              <w:t>86.00 %</w:t>
            </w:r>
          </w:p>
          <w:p w14:paraId="45F636CF" w14:textId="77777777" w:rsidR="00462F5D" w:rsidRPr="00560EA0" w:rsidRDefault="00462F5D" w:rsidP="000C5783">
            <w:pPr>
              <w:pStyle w:val="Text"/>
            </w:pPr>
          </w:p>
        </w:tc>
        <w:tc>
          <w:tcPr>
            <w:tcW w:w="284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11A172A0" w14:textId="77777777" w:rsidR="00AD6FA4" w:rsidRDefault="00AD6FA4" w:rsidP="00DF1CB4"/>
        </w:tc>
        <w:tc>
          <w:tcPr>
            <w:tcW w:w="2686" w:type="dxa"/>
            <w:gridSpan w:val="4"/>
            <w:vMerge/>
            <w:shd w:val="clear" w:color="auto" w:fill="CADEE5" w:themeFill="background2"/>
            <w:vAlign w:val="center"/>
          </w:tcPr>
          <w:p w14:paraId="79B72C47" w14:textId="77777777" w:rsidR="00AD6FA4" w:rsidRDefault="00AD6FA4" w:rsidP="00DF1CB4"/>
        </w:tc>
      </w:tr>
      <w:tr w:rsidR="00795076" w14:paraId="7B6B3950" w14:textId="77777777" w:rsidTr="00093B3E">
        <w:trPr>
          <w:trHeight w:val="482"/>
        </w:trPr>
        <w:tc>
          <w:tcPr>
            <w:tcW w:w="10800" w:type="dxa"/>
            <w:gridSpan w:val="18"/>
            <w:tcBorders>
              <w:bottom w:val="single" w:sz="36" w:space="0" w:color="CADEE5" w:themeColor="background2"/>
            </w:tcBorders>
          </w:tcPr>
          <w:p w14:paraId="14D2F0C4" w14:textId="77777777" w:rsidR="00795076" w:rsidRDefault="00795076" w:rsidP="00DF1CB4"/>
        </w:tc>
      </w:tr>
    </w:tbl>
    <w:p w14:paraId="5B82A60D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C50AC" w14:textId="77777777" w:rsidR="00FD69C9" w:rsidRDefault="00FD69C9" w:rsidP="00DF1CB4">
      <w:r>
        <w:separator/>
      </w:r>
    </w:p>
  </w:endnote>
  <w:endnote w:type="continuationSeparator" w:id="0">
    <w:p w14:paraId="3A976AD7" w14:textId="77777777" w:rsidR="00FD69C9" w:rsidRDefault="00FD69C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1F41C" w14:textId="77777777" w:rsidR="00FD69C9" w:rsidRDefault="00FD69C9" w:rsidP="00DF1CB4">
      <w:r>
        <w:separator/>
      </w:r>
    </w:p>
  </w:footnote>
  <w:footnote w:type="continuationSeparator" w:id="0">
    <w:p w14:paraId="65CF116A" w14:textId="77777777" w:rsidR="00FD69C9" w:rsidRDefault="00FD69C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3E"/>
    <w:rsid w:val="00093B3E"/>
    <w:rsid w:val="000C5783"/>
    <w:rsid w:val="002B73E2"/>
    <w:rsid w:val="002D3AB8"/>
    <w:rsid w:val="00413477"/>
    <w:rsid w:val="00462F5D"/>
    <w:rsid w:val="004A586E"/>
    <w:rsid w:val="00560EA0"/>
    <w:rsid w:val="005A0F62"/>
    <w:rsid w:val="005E09DE"/>
    <w:rsid w:val="005F5561"/>
    <w:rsid w:val="00680892"/>
    <w:rsid w:val="006C60E6"/>
    <w:rsid w:val="00795076"/>
    <w:rsid w:val="007D7497"/>
    <w:rsid w:val="009835F5"/>
    <w:rsid w:val="00A520FA"/>
    <w:rsid w:val="00AB03FA"/>
    <w:rsid w:val="00AD0DDD"/>
    <w:rsid w:val="00AD6FA4"/>
    <w:rsid w:val="00C41E0A"/>
    <w:rsid w:val="00D06709"/>
    <w:rsid w:val="00D74C88"/>
    <w:rsid w:val="00DF1CB4"/>
    <w:rsid w:val="00E14266"/>
    <w:rsid w:val="00E35E01"/>
    <w:rsid w:val="00FA4DB0"/>
    <w:rsid w:val="00F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783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093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93B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harsha-gawade-7303382b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0F20EE578E4538841139ADC150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CD365-4F93-4F30-A8D2-3ADA909CF88F}"/>
      </w:docPartPr>
      <w:docPartBody>
        <w:p w:rsidR="00000000" w:rsidRDefault="00E90C4E">
          <w:pPr>
            <w:pStyle w:val="F70F20EE578E4538841139ADC1503CD1"/>
          </w:pPr>
          <w:r w:rsidRPr="005F5561">
            <w:t>Objective</w:t>
          </w:r>
        </w:p>
      </w:docPartBody>
    </w:docPart>
    <w:docPart>
      <w:docPartPr>
        <w:name w:val="E1CA4DB453214CF79269BA0206A07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C4BB8-0C08-4C7F-B741-FB32E6613A14}"/>
      </w:docPartPr>
      <w:docPartBody>
        <w:p w:rsidR="00000000" w:rsidRDefault="00230249" w:rsidP="00230249">
          <w:pPr>
            <w:pStyle w:val="E1CA4DB453214CF79269BA0206A07DA8"/>
          </w:pPr>
          <w:r w:rsidRPr="00A520FA">
            <w:rPr>
              <w:noProof/>
              <w:lang w:eastAsia="en-AU"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49"/>
    <w:rsid w:val="00230249"/>
    <w:rsid w:val="00E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42F5464534DB29D963B05F62E9BA3">
    <w:name w:val="FF642F5464534DB29D963B05F62E9BA3"/>
  </w:style>
  <w:style w:type="paragraph" w:customStyle="1" w:styleId="92187840EF88449BAEFB293359CBFD19">
    <w:name w:val="92187840EF88449BAEFB293359CBFD19"/>
  </w:style>
  <w:style w:type="paragraph" w:customStyle="1" w:styleId="1FD907AD3BA9473BAAFEAA3AD1451824">
    <w:name w:val="1FD907AD3BA9473BAAFEAA3AD1451824"/>
  </w:style>
  <w:style w:type="paragraph" w:customStyle="1" w:styleId="BCBCD298DB5D4798AB257E09A9F599C3">
    <w:name w:val="BCBCD298DB5D4798AB257E09A9F599C3"/>
  </w:style>
  <w:style w:type="paragraph" w:customStyle="1" w:styleId="79AC951A6BBB40D19206D22E78E172DC">
    <w:name w:val="79AC951A6BBB40D19206D22E78E172DC"/>
  </w:style>
  <w:style w:type="paragraph" w:customStyle="1" w:styleId="C5E7C7407C1643B6B55A7E1454A2245E">
    <w:name w:val="C5E7C7407C1643B6B55A7E1454A2245E"/>
  </w:style>
  <w:style w:type="paragraph" w:customStyle="1" w:styleId="F70F20EE578E4538841139ADC1503CD1">
    <w:name w:val="F70F20EE578E4538841139ADC1503CD1"/>
  </w:style>
  <w:style w:type="paragraph" w:customStyle="1" w:styleId="44B849F569EA4589AF836A6F2784D322">
    <w:name w:val="44B849F569EA4589AF836A6F2784D322"/>
  </w:style>
  <w:style w:type="paragraph" w:customStyle="1" w:styleId="85C5ABF4B96B4B67A76D5B3FFA8E185E">
    <w:name w:val="85C5ABF4B96B4B67A76D5B3FFA8E185E"/>
  </w:style>
  <w:style w:type="paragraph" w:customStyle="1" w:styleId="DD09808D0A5242E2AB2C097994FBEAA7">
    <w:name w:val="DD09808D0A5242E2AB2C097994FBEAA7"/>
  </w:style>
  <w:style w:type="paragraph" w:customStyle="1" w:styleId="7E1BD614E96C4AF3846AA2CC2AFFC148">
    <w:name w:val="7E1BD614E96C4AF3846AA2CC2AFFC148"/>
  </w:style>
  <w:style w:type="paragraph" w:customStyle="1" w:styleId="21E943D15FAC40A29CD6E533FFC1EC0E">
    <w:name w:val="21E943D15FAC40A29CD6E533FFC1EC0E"/>
  </w:style>
  <w:style w:type="paragraph" w:customStyle="1" w:styleId="F5B9503EE2924E7FB472AA1A7EC93D81">
    <w:name w:val="F5B9503EE2924E7FB472AA1A7EC93D81"/>
  </w:style>
  <w:style w:type="paragraph" w:customStyle="1" w:styleId="1A2B386144BA437F85140C3B22917187">
    <w:name w:val="1A2B386144BA437F85140C3B22917187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6197B452BA28422097B10A4FAE5EE5C1">
    <w:name w:val="6197B452BA28422097B10A4FAE5EE5C1"/>
  </w:style>
  <w:style w:type="paragraph" w:customStyle="1" w:styleId="C9C15C0C73B345CFB26F7FEAEAD3EC94">
    <w:name w:val="C9C15C0C73B345CFB26F7FEAEAD3EC94"/>
  </w:style>
  <w:style w:type="paragraph" w:customStyle="1" w:styleId="59D32BD8EEDE4522BF2DFCC5C0F1ABDD">
    <w:name w:val="59D32BD8EEDE4522BF2DFCC5C0F1ABDD"/>
  </w:style>
  <w:style w:type="paragraph" w:customStyle="1" w:styleId="F8F1A0A248A5477096F1BBB394AB83D4">
    <w:name w:val="F8F1A0A248A5477096F1BBB394AB83D4"/>
  </w:style>
  <w:style w:type="paragraph" w:customStyle="1" w:styleId="D4C0CCE2B1C7444FA97DB7DD24002BDE">
    <w:name w:val="D4C0CCE2B1C7444FA97DB7DD24002BDE"/>
  </w:style>
  <w:style w:type="paragraph" w:customStyle="1" w:styleId="C4A7F0612ED3437CA11391D707C5C4C8">
    <w:name w:val="C4A7F0612ED3437CA11391D707C5C4C8"/>
  </w:style>
  <w:style w:type="paragraph" w:customStyle="1" w:styleId="DA9CEC0A60B443A482E0D8103C6E3289">
    <w:name w:val="DA9CEC0A60B443A482E0D8103C6E3289"/>
  </w:style>
  <w:style w:type="paragraph" w:customStyle="1" w:styleId="2E4A83CB9E6047B688873B837A5EB495">
    <w:name w:val="2E4A83CB9E6047B688873B837A5EB495"/>
  </w:style>
  <w:style w:type="paragraph" w:customStyle="1" w:styleId="727449B0239246068F97FD9260705A84">
    <w:name w:val="727449B0239246068F97FD9260705A84"/>
  </w:style>
  <w:style w:type="paragraph" w:customStyle="1" w:styleId="C00B336846B5439BB71E27C1C1AAD2BB">
    <w:name w:val="C00B336846B5439BB71E27C1C1AAD2BB"/>
  </w:style>
  <w:style w:type="paragraph" w:customStyle="1" w:styleId="CBAC08BDA34A4510A038FD062B25DC75">
    <w:name w:val="CBAC08BDA34A4510A038FD062B25DC75"/>
  </w:style>
  <w:style w:type="paragraph" w:customStyle="1" w:styleId="D0101E992B8D450DBA0450180E593E25">
    <w:name w:val="D0101E992B8D450DBA0450180E593E25"/>
  </w:style>
  <w:style w:type="paragraph" w:customStyle="1" w:styleId="Text">
    <w:name w:val="Text"/>
    <w:basedOn w:val="Normal"/>
    <w:uiPriority w:val="3"/>
    <w:qFormat/>
    <w:rsid w:val="00230249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6FF9CB172C0547BAB70DE1DB48369ECE">
    <w:name w:val="6FF9CB172C0547BAB70DE1DB48369ECE"/>
  </w:style>
  <w:style w:type="paragraph" w:customStyle="1" w:styleId="AD70C106A9AA430DAC92F3809264F03E">
    <w:name w:val="AD70C106A9AA430DAC92F3809264F03E"/>
  </w:style>
  <w:style w:type="paragraph" w:customStyle="1" w:styleId="449F34FB63534A0AAF81EEEEF7DB049E">
    <w:name w:val="449F34FB63534A0AAF81EEEEF7DB049E"/>
  </w:style>
  <w:style w:type="paragraph" w:customStyle="1" w:styleId="85BF2257FDF64FF297BA160842916EA7">
    <w:name w:val="85BF2257FDF64FF297BA160842916EA7"/>
    <w:rsid w:val="00230249"/>
  </w:style>
  <w:style w:type="paragraph" w:customStyle="1" w:styleId="9451CDA65B80456CA6F5C65C574818F7">
    <w:name w:val="9451CDA65B80456CA6F5C65C574818F7"/>
    <w:rsid w:val="00230249"/>
  </w:style>
  <w:style w:type="paragraph" w:customStyle="1" w:styleId="FA7FFD3DD94546FAAE724D341E837E10">
    <w:name w:val="FA7FFD3DD94546FAAE724D341E837E10"/>
    <w:rsid w:val="00230249"/>
  </w:style>
  <w:style w:type="paragraph" w:customStyle="1" w:styleId="3CDB33DE72424EC39488AD8F6D051CCD">
    <w:name w:val="3CDB33DE72424EC39488AD8F6D051CCD"/>
    <w:rsid w:val="00230249"/>
  </w:style>
  <w:style w:type="paragraph" w:customStyle="1" w:styleId="182B141FAADC4E37B4CCE7FFCD01EB22">
    <w:name w:val="182B141FAADC4E37B4CCE7FFCD01EB22"/>
    <w:rsid w:val="00230249"/>
  </w:style>
  <w:style w:type="paragraph" w:customStyle="1" w:styleId="16D8E34DA99B4BABA9FE430472F5450F">
    <w:name w:val="16D8E34DA99B4BABA9FE430472F5450F"/>
    <w:rsid w:val="00230249"/>
  </w:style>
  <w:style w:type="paragraph" w:customStyle="1" w:styleId="14353F5ABA5D40DAA5B91B522171D0B5">
    <w:name w:val="14353F5ABA5D40DAA5B91B522171D0B5"/>
    <w:rsid w:val="00230249"/>
  </w:style>
  <w:style w:type="paragraph" w:customStyle="1" w:styleId="7B9BF73AA8DF499F90D763EA97CD335C">
    <w:name w:val="7B9BF73AA8DF499F90D763EA97CD335C"/>
    <w:rsid w:val="00230249"/>
  </w:style>
  <w:style w:type="paragraph" w:customStyle="1" w:styleId="4E263B19B32B405FA827307CAD5BCD52">
    <w:name w:val="4E263B19B32B405FA827307CAD5BCD52"/>
    <w:rsid w:val="00230249"/>
  </w:style>
  <w:style w:type="paragraph" w:customStyle="1" w:styleId="6185304BD3AD405CA0F3D35CFAA30F9F">
    <w:name w:val="6185304BD3AD405CA0F3D35CFAA30F9F"/>
    <w:rsid w:val="00230249"/>
  </w:style>
  <w:style w:type="paragraph" w:customStyle="1" w:styleId="2A25FDC555E444C5990EE797180165A3">
    <w:name w:val="2A25FDC555E444C5990EE797180165A3"/>
    <w:rsid w:val="00230249"/>
  </w:style>
  <w:style w:type="paragraph" w:customStyle="1" w:styleId="579B596C4C2B4BB0B706BE6129E0CF8F">
    <w:name w:val="579B596C4C2B4BB0B706BE6129E0CF8F"/>
    <w:rsid w:val="00230249"/>
  </w:style>
  <w:style w:type="paragraph" w:customStyle="1" w:styleId="B099B7F16FA94C80947BE45A7F258ED9">
    <w:name w:val="B099B7F16FA94C80947BE45A7F258ED9"/>
    <w:rsid w:val="00230249"/>
  </w:style>
  <w:style w:type="paragraph" w:customStyle="1" w:styleId="58C4330078154F8392EFD1EC45B16945">
    <w:name w:val="58C4330078154F8392EFD1EC45B16945"/>
    <w:rsid w:val="00230249"/>
  </w:style>
  <w:style w:type="paragraph" w:customStyle="1" w:styleId="675B8A87A9C84520AC772F4212EBB76F">
    <w:name w:val="675B8A87A9C84520AC772F4212EBB76F"/>
    <w:rsid w:val="00230249"/>
  </w:style>
  <w:style w:type="paragraph" w:customStyle="1" w:styleId="F706862E07E447F6AFFE6F1E5B60B126">
    <w:name w:val="F706862E07E447F6AFFE6F1E5B60B126"/>
    <w:rsid w:val="00230249"/>
  </w:style>
  <w:style w:type="paragraph" w:customStyle="1" w:styleId="5325A9A4C1D14638B9F60FF89ED75001">
    <w:name w:val="5325A9A4C1D14638B9F60FF89ED75001"/>
    <w:rsid w:val="00230249"/>
  </w:style>
  <w:style w:type="paragraph" w:customStyle="1" w:styleId="851F00E7FDE84FCE9E9AF35F333D60AC">
    <w:name w:val="851F00E7FDE84FCE9E9AF35F333D60AC"/>
    <w:rsid w:val="00230249"/>
  </w:style>
  <w:style w:type="paragraph" w:customStyle="1" w:styleId="7A9ACA4CB5E44E6CA805708FA39CB1A2">
    <w:name w:val="7A9ACA4CB5E44E6CA805708FA39CB1A2"/>
    <w:rsid w:val="00230249"/>
  </w:style>
  <w:style w:type="paragraph" w:customStyle="1" w:styleId="C64AA56E0577467282E5D47015FF69C6">
    <w:name w:val="C64AA56E0577467282E5D47015FF69C6"/>
    <w:rsid w:val="00230249"/>
  </w:style>
  <w:style w:type="paragraph" w:customStyle="1" w:styleId="B924869F4B8B46A0BA92F932293DD3F8">
    <w:name w:val="B924869F4B8B46A0BA92F932293DD3F8"/>
    <w:rsid w:val="00230249"/>
  </w:style>
  <w:style w:type="paragraph" w:customStyle="1" w:styleId="439BCFF2B7F5467D8444405463ECA990">
    <w:name w:val="439BCFF2B7F5467D8444405463ECA990"/>
    <w:rsid w:val="00230249"/>
  </w:style>
  <w:style w:type="paragraph" w:customStyle="1" w:styleId="A783F2A861EC4B768AA0E98F08526DC8">
    <w:name w:val="A783F2A861EC4B768AA0E98F08526DC8"/>
    <w:rsid w:val="00230249"/>
  </w:style>
  <w:style w:type="paragraph" w:customStyle="1" w:styleId="245E361C978B4A40A523FF2F428EE1D5">
    <w:name w:val="245E361C978B4A40A523FF2F428EE1D5"/>
    <w:rsid w:val="00230249"/>
  </w:style>
  <w:style w:type="paragraph" w:customStyle="1" w:styleId="E67EEF0C9A1C43199BEFBDB857D30573">
    <w:name w:val="E67EEF0C9A1C43199BEFBDB857D30573"/>
    <w:rsid w:val="00230249"/>
  </w:style>
  <w:style w:type="paragraph" w:customStyle="1" w:styleId="7A2017424E6643B1AC178DBBD0948116">
    <w:name w:val="7A2017424E6643B1AC178DBBD0948116"/>
    <w:rsid w:val="00230249"/>
  </w:style>
  <w:style w:type="paragraph" w:customStyle="1" w:styleId="FB53788CEE7F48729669973439671795">
    <w:name w:val="FB53788CEE7F48729669973439671795"/>
    <w:rsid w:val="00230249"/>
  </w:style>
  <w:style w:type="paragraph" w:customStyle="1" w:styleId="E1CA4DB453214CF79269BA0206A07DA8">
    <w:name w:val="E1CA4DB453214CF79269BA0206A07DA8"/>
    <w:rsid w:val="00230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2024-06-06T06:26:00Z</dcterms:created>
  <dcterms:modified xsi:type="dcterms:W3CDTF">2024-06-06T07:32:00Z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